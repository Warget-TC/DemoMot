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FC2157" w:rsidP="00AA463F">
            <w:pPr>
              <w:pStyle w:val="NOM"/>
            </w:pPr>
            <w:r>
              <w:t>Cheema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FC2157">
              <w:t>Tamour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FC2157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C2610E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30.05.16 – 27.06.15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C2610E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 xml:space="preserve">8h00 – 16h45 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C2610E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100h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F45560" w:rsidP="001A1C17">
            <w:pPr>
              <w:pStyle w:val="Corpsdetexte"/>
              <w:spacing w:after="0"/>
              <w:ind w:left="426"/>
              <w:jc w:val="both"/>
            </w:pPr>
            <w:r>
              <w:t xml:space="preserve">Site de création de script </w:t>
            </w:r>
            <w:r w:rsidR="00A31065">
              <w:t>PowerShell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 w:rsidTr="00A31065">
        <w:trPr>
          <w:trHeight w:val="266"/>
          <w:jc w:val="center"/>
        </w:trPr>
        <w:tc>
          <w:tcPr>
            <w:tcW w:w="5000" w:type="pct"/>
          </w:tcPr>
          <w:p w:rsidR="00E03566" w:rsidRPr="00E03566" w:rsidRDefault="00A31065" w:rsidP="00A31065">
            <w:pPr>
              <w:pStyle w:val="Corpsdetexte"/>
              <w:spacing w:after="0"/>
              <w:ind w:left="426"/>
            </w:pPr>
            <w:r>
              <w:t xml:space="preserve">Création d’un site Web permettant de faire certains scripts PowerShell de façon rapide et de manière optimal 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A31065" w:rsidP="00723EAA">
            <w:pPr>
              <w:pStyle w:val="Corpsdetexte"/>
              <w:spacing w:after="0"/>
              <w:ind w:left="426"/>
            </w:pPr>
            <w:r>
              <w:t>PC</w:t>
            </w:r>
          </w:p>
          <w:p w:rsidR="00723EAA" w:rsidRDefault="00A31065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Semantic Ui</w:t>
            </w:r>
          </w:p>
          <w:p w:rsidR="00A31065" w:rsidRDefault="00A31065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PHP Storm</w:t>
            </w:r>
          </w:p>
          <w:p w:rsidR="00A31065" w:rsidRPr="00771EED" w:rsidRDefault="00A31065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PowerShell</w:t>
            </w:r>
          </w:p>
        </w:tc>
      </w:tr>
    </w:tbl>
    <w:p w:rsidR="00411F94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p w:rsidR="007937A2" w:rsidRPr="007937A2" w:rsidRDefault="007937A2" w:rsidP="007937A2">
      <w:pPr>
        <w:pStyle w:val="Corpsdetexte"/>
        <w:spacing w:after="0"/>
        <w:ind w:left="426"/>
      </w:pPr>
      <w:r>
        <w:t xml:space="preserve">  </w:t>
      </w:r>
      <w:r>
        <w:t>Module ICT 1</w:t>
      </w:r>
      <w:r>
        <w:t>00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31065" w:rsidRDefault="00A31065" w:rsidP="00A31065">
            <w:pPr>
              <w:pStyle w:val="Corpsdetexte"/>
              <w:spacing w:after="0"/>
              <w:ind w:left="426"/>
            </w:pPr>
            <w:r>
              <w:t>Module ICT 133</w:t>
            </w:r>
          </w:p>
          <w:p w:rsidR="00A31065" w:rsidRDefault="00A31065" w:rsidP="00A31065">
            <w:pPr>
              <w:pStyle w:val="Corpsdetexte"/>
              <w:spacing w:after="0"/>
              <w:ind w:left="426"/>
            </w:pPr>
            <w:r>
              <w:t>Module ICT 151</w:t>
            </w:r>
          </w:p>
          <w:p w:rsidR="00A31065" w:rsidRDefault="00A31065" w:rsidP="00A31065">
            <w:pPr>
              <w:pStyle w:val="Corpsdetexte"/>
              <w:spacing w:after="0"/>
              <w:ind w:left="426"/>
            </w:pPr>
            <w:r>
              <w:t>Module ICT 1</w:t>
            </w:r>
            <w:r w:rsidR="006424D9">
              <w:t>22</w:t>
            </w:r>
          </w:p>
          <w:p w:rsidR="00676AD5" w:rsidRDefault="00676AD5" w:rsidP="00A31065">
            <w:pPr>
              <w:pStyle w:val="Corpsdetexte"/>
              <w:spacing w:after="0"/>
              <w:ind w:left="426"/>
            </w:pPr>
            <w:r>
              <w:t>Semantic UI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D27EDD" w:rsidRDefault="00676AD5" w:rsidP="002D28B5">
      <w:pPr>
        <w:pStyle w:val="Corpsdetexte"/>
        <w:spacing w:after="0"/>
        <w:ind w:left="426"/>
      </w:pPr>
      <w:r>
        <w:t>Le projet a pour but de permettre à un utilisateur de crées des scripts prédéfinis en mettant ses propres paramètre et ainsi optimiser la création d’utilisateur par exemple</w:t>
      </w:r>
    </w:p>
    <w:p w:rsidR="00676AD5" w:rsidRDefault="00676AD5" w:rsidP="002D28B5">
      <w:pPr>
        <w:pStyle w:val="Corpsdetexte"/>
        <w:spacing w:after="0"/>
        <w:ind w:left="426"/>
      </w:pPr>
      <w:r>
        <w:t xml:space="preserve"> </w:t>
      </w:r>
    </w:p>
    <w:p w:rsidR="00676AD5" w:rsidRDefault="00526986" w:rsidP="00676AD5">
      <w:pPr>
        <w:pStyle w:val="Corpsdetexte"/>
        <w:numPr>
          <w:ilvl w:val="0"/>
          <w:numId w:val="23"/>
        </w:numPr>
        <w:spacing w:after="0"/>
      </w:pPr>
      <w:r>
        <w:t>Maquette graphique</w:t>
      </w:r>
      <w:r w:rsidR="00676AD5">
        <w:t> :</w:t>
      </w:r>
    </w:p>
    <w:p w:rsidR="00676AD5" w:rsidRDefault="00676AD5" w:rsidP="00676AD5">
      <w:pPr>
        <w:pStyle w:val="Corpsdetexte"/>
        <w:numPr>
          <w:ilvl w:val="1"/>
          <w:numId w:val="23"/>
        </w:numPr>
        <w:spacing w:after="0"/>
      </w:pPr>
      <w:r>
        <w:t>Création d’un schéma pour toute</w:t>
      </w:r>
      <w:r w:rsidR="00700D83">
        <w:t>s</w:t>
      </w:r>
      <w:r>
        <w:t xml:space="preserve"> les pages du site, ainsi se faire une idée du résultat final</w:t>
      </w:r>
    </w:p>
    <w:p w:rsidR="00526986" w:rsidRDefault="00526986" w:rsidP="00526986">
      <w:pPr>
        <w:pStyle w:val="Corpsdetexte"/>
        <w:spacing w:after="0"/>
        <w:ind w:left="1866"/>
      </w:pPr>
    </w:p>
    <w:p w:rsidR="00526986" w:rsidRDefault="00526986" w:rsidP="00526986">
      <w:pPr>
        <w:pStyle w:val="Corpsdetexte"/>
        <w:spacing w:after="0"/>
        <w:ind w:left="1866"/>
      </w:pPr>
    </w:p>
    <w:p w:rsidR="00526986" w:rsidRDefault="00526986" w:rsidP="00526986">
      <w:pPr>
        <w:pStyle w:val="Corpsdetexte"/>
        <w:numPr>
          <w:ilvl w:val="0"/>
          <w:numId w:val="23"/>
        </w:numPr>
        <w:spacing w:after="0"/>
      </w:pPr>
      <w:r>
        <w:t>Création des scripts basique</w:t>
      </w:r>
      <w:r w:rsidR="006A12E2">
        <w:t>s</w:t>
      </w:r>
      <w:r>
        <w:t xml:space="preserve"> en PowerShell</w:t>
      </w:r>
    </w:p>
    <w:p w:rsidR="00526986" w:rsidRDefault="00526986" w:rsidP="00526986">
      <w:pPr>
        <w:pStyle w:val="Corpsdetexte"/>
        <w:numPr>
          <w:ilvl w:val="1"/>
          <w:numId w:val="23"/>
        </w:numPr>
        <w:spacing w:after="0"/>
      </w:pPr>
      <w:r>
        <w:t>Choix des scripts les plus importants</w:t>
      </w:r>
    </w:p>
    <w:p w:rsidR="00526986" w:rsidRDefault="00526986" w:rsidP="00526986">
      <w:pPr>
        <w:pStyle w:val="Corpsdetexte"/>
        <w:numPr>
          <w:ilvl w:val="1"/>
          <w:numId w:val="23"/>
        </w:numPr>
        <w:spacing w:after="0"/>
      </w:pPr>
      <w:r>
        <w:t>Création de ceux-ci</w:t>
      </w:r>
    </w:p>
    <w:p w:rsidR="00526986" w:rsidRDefault="00526986" w:rsidP="00526986">
      <w:pPr>
        <w:pStyle w:val="Corpsdetexte"/>
        <w:numPr>
          <w:ilvl w:val="1"/>
          <w:numId w:val="23"/>
        </w:numPr>
        <w:spacing w:after="0"/>
      </w:pPr>
      <w:r>
        <w:t>Vérification</w:t>
      </w:r>
    </w:p>
    <w:p w:rsidR="001D6D8C" w:rsidRDefault="001D6D8C" w:rsidP="001D6D8C">
      <w:pPr>
        <w:pStyle w:val="Corpsdetexte"/>
        <w:spacing w:after="0"/>
        <w:ind w:left="1506"/>
      </w:pPr>
    </w:p>
    <w:p w:rsidR="001D6D8C" w:rsidRDefault="001D6D8C" w:rsidP="001D6D8C">
      <w:pPr>
        <w:pStyle w:val="Corpsdetexte"/>
        <w:numPr>
          <w:ilvl w:val="0"/>
          <w:numId w:val="23"/>
        </w:numPr>
        <w:spacing w:after="0"/>
      </w:pPr>
      <w:r>
        <w:t>Création d’une base de données</w:t>
      </w:r>
    </w:p>
    <w:p w:rsidR="003F0089" w:rsidRDefault="003F0089" w:rsidP="003F0089">
      <w:pPr>
        <w:pStyle w:val="Corpsdetexte"/>
        <w:numPr>
          <w:ilvl w:val="1"/>
          <w:numId w:val="23"/>
        </w:numPr>
        <w:spacing w:after="0"/>
      </w:pPr>
      <w:r>
        <w:t>MCD</w:t>
      </w:r>
    </w:p>
    <w:p w:rsidR="003F0089" w:rsidRDefault="003F0089" w:rsidP="003F0089">
      <w:pPr>
        <w:pStyle w:val="Corpsdetexte"/>
        <w:numPr>
          <w:ilvl w:val="1"/>
          <w:numId w:val="23"/>
        </w:numPr>
        <w:spacing w:after="0"/>
      </w:pPr>
      <w:r>
        <w:t>MLD</w:t>
      </w:r>
    </w:p>
    <w:p w:rsidR="003F0089" w:rsidRDefault="003F0089" w:rsidP="003F0089">
      <w:pPr>
        <w:pStyle w:val="Corpsdetexte"/>
        <w:numPr>
          <w:ilvl w:val="1"/>
          <w:numId w:val="23"/>
        </w:numPr>
        <w:spacing w:after="0"/>
      </w:pPr>
      <w:r>
        <w:t>MPD</w:t>
      </w:r>
    </w:p>
    <w:p w:rsidR="001D6D8C" w:rsidRDefault="001D6D8C" w:rsidP="001D6D8C">
      <w:pPr>
        <w:pStyle w:val="Corpsdetexte"/>
        <w:numPr>
          <w:ilvl w:val="1"/>
          <w:numId w:val="23"/>
        </w:numPr>
        <w:spacing w:after="0"/>
      </w:pPr>
      <w:r>
        <w:t xml:space="preserve">Inscription/Connexion </w:t>
      </w:r>
    </w:p>
    <w:p w:rsidR="00526986" w:rsidRDefault="00526986" w:rsidP="00526986">
      <w:pPr>
        <w:pStyle w:val="Corpsdetexte"/>
        <w:spacing w:after="0"/>
        <w:ind w:left="1866"/>
      </w:pPr>
    </w:p>
    <w:p w:rsidR="00526986" w:rsidRDefault="00AD05F6" w:rsidP="00526986">
      <w:pPr>
        <w:pStyle w:val="Corpsdetexte"/>
        <w:numPr>
          <w:ilvl w:val="0"/>
          <w:numId w:val="23"/>
        </w:numPr>
        <w:spacing w:after="0"/>
      </w:pPr>
      <w:r>
        <w:t>Site Web</w:t>
      </w:r>
    </w:p>
    <w:p w:rsidR="00526986" w:rsidRDefault="00526986" w:rsidP="00526986">
      <w:pPr>
        <w:pStyle w:val="Corpsdetexte"/>
        <w:numPr>
          <w:ilvl w:val="1"/>
          <w:numId w:val="23"/>
        </w:numPr>
        <w:spacing w:after="0"/>
      </w:pPr>
      <w:r>
        <w:t>Généralité :</w:t>
      </w:r>
    </w:p>
    <w:p w:rsidR="00526986" w:rsidRDefault="00526986" w:rsidP="00526986">
      <w:pPr>
        <w:pStyle w:val="Corpsdetexte"/>
        <w:numPr>
          <w:ilvl w:val="2"/>
          <w:numId w:val="23"/>
        </w:numPr>
        <w:spacing w:after="0"/>
      </w:pPr>
      <w:r>
        <w:t>Semantic UI</w:t>
      </w:r>
    </w:p>
    <w:p w:rsidR="00526986" w:rsidRDefault="00526986" w:rsidP="00526986">
      <w:pPr>
        <w:pStyle w:val="Corpsdetexte"/>
        <w:numPr>
          <w:ilvl w:val="2"/>
          <w:numId w:val="23"/>
        </w:numPr>
        <w:spacing w:after="0"/>
      </w:pPr>
      <w:r>
        <w:t>Simple d’utilisation</w:t>
      </w:r>
    </w:p>
    <w:p w:rsidR="00526986" w:rsidRDefault="00526986" w:rsidP="00526986">
      <w:pPr>
        <w:pStyle w:val="Corpsdetexte"/>
        <w:numPr>
          <w:ilvl w:val="2"/>
          <w:numId w:val="23"/>
        </w:numPr>
        <w:spacing w:after="0"/>
      </w:pPr>
      <w:r>
        <w:t>Aspect sobre</w:t>
      </w:r>
    </w:p>
    <w:p w:rsidR="00351B11" w:rsidRDefault="00351B11" w:rsidP="00526986">
      <w:pPr>
        <w:pStyle w:val="Corpsdetexte"/>
        <w:numPr>
          <w:ilvl w:val="2"/>
          <w:numId w:val="23"/>
        </w:numPr>
        <w:spacing w:after="0"/>
      </w:pPr>
      <w:r>
        <w:t>Le site est accessible par tout le monde, cependant pour ajouter des scripts il faut être connecté !</w:t>
      </w:r>
    </w:p>
    <w:p w:rsidR="00526986" w:rsidRDefault="00526986" w:rsidP="00526986">
      <w:pPr>
        <w:pStyle w:val="Corpsdetexte"/>
        <w:numPr>
          <w:ilvl w:val="1"/>
          <w:numId w:val="23"/>
        </w:numPr>
        <w:spacing w:after="0"/>
      </w:pPr>
      <w:r>
        <w:t>Page Accueil</w:t>
      </w:r>
    </w:p>
    <w:p w:rsidR="00526986" w:rsidRDefault="002F471D" w:rsidP="00526986">
      <w:pPr>
        <w:pStyle w:val="Corpsdetexte"/>
        <w:numPr>
          <w:ilvl w:val="2"/>
          <w:numId w:val="23"/>
        </w:numPr>
        <w:spacing w:after="0"/>
      </w:pPr>
      <w:r>
        <w:t>Expliquant le but du site</w:t>
      </w:r>
    </w:p>
    <w:p w:rsidR="002F471D" w:rsidRDefault="002F471D" w:rsidP="002F471D">
      <w:pPr>
        <w:pStyle w:val="Corpsdetexte"/>
        <w:numPr>
          <w:ilvl w:val="1"/>
          <w:numId w:val="23"/>
        </w:numPr>
        <w:spacing w:after="0"/>
      </w:pPr>
      <w:r>
        <w:t>Page Création Script</w:t>
      </w:r>
    </w:p>
    <w:p w:rsidR="002F471D" w:rsidRDefault="002F471D" w:rsidP="002F471D">
      <w:pPr>
        <w:pStyle w:val="Corpsdetexte"/>
        <w:numPr>
          <w:ilvl w:val="2"/>
          <w:numId w:val="23"/>
        </w:numPr>
        <w:spacing w:after="0"/>
      </w:pPr>
      <w:r>
        <w:t>Permet de faire le script demandé (avec paramètre</w:t>
      </w:r>
      <w:r w:rsidR="00177949">
        <w:t>s</w:t>
      </w:r>
      <w:r>
        <w:t xml:space="preserve"> définis)</w:t>
      </w:r>
    </w:p>
    <w:p w:rsidR="002F471D" w:rsidRDefault="002F471D" w:rsidP="002F471D">
      <w:pPr>
        <w:pStyle w:val="Corpsdetexte"/>
        <w:numPr>
          <w:ilvl w:val="1"/>
          <w:numId w:val="23"/>
        </w:numPr>
        <w:spacing w:after="0"/>
      </w:pPr>
      <w:r>
        <w:t xml:space="preserve">Page contact </w:t>
      </w:r>
    </w:p>
    <w:p w:rsidR="001D6D8C" w:rsidRDefault="002F471D" w:rsidP="001D6D8C">
      <w:pPr>
        <w:pStyle w:val="Corpsdetexte"/>
        <w:numPr>
          <w:ilvl w:val="2"/>
          <w:numId w:val="23"/>
        </w:numPr>
        <w:spacing w:after="0"/>
      </w:pPr>
      <w:r>
        <w:t xml:space="preserve">Permet </w:t>
      </w:r>
      <w:r w:rsidR="00177949">
        <w:t>de voir les personnes à contacter</w:t>
      </w:r>
      <w:r>
        <w:t xml:space="preserve"> en cas de problème/question</w:t>
      </w:r>
    </w:p>
    <w:p w:rsidR="00BE326B" w:rsidRDefault="00BE326B" w:rsidP="00BE326B">
      <w:pPr>
        <w:pStyle w:val="Corpsdetexte"/>
        <w:numPr>
          <w:ilvl w:val="1"/>
          <w:numId w:val="23"/>
        </w:numPr>
        <w:spacing w:after="0"/>
      </w:pPr>
      <w:r>
        <w:t xml:space="preserve">Page </w:t>
      </w:r>
      <w:r>
        <w:t>inscription</w:t>
      </w:r>
      <w:r>
        <w:t xml:space="preserve"> </w:t>
      </w:r>
    </w:p>
    <w:p w:rsidR="00BE326B" w:rsidRDefault="00BE326B" w:rsidP="00A26BE0">
      <w:pPr>
        <w:pStyle w:val="Corpsdetexte"/>
        <w:numPr>
          <w:ilvl w:val="2"/>
          <w:numId w:val="23"/>
        </w:numPr>
        <w:spacing w:after="0"/>
      </w:pPr>
      <w:r>
        <w:t>Permet à un utilisateur de s’inscrire</w:t>
      </w:r>
    </w:p>
    <w:p w:rsidR="00BE326B" w:rsidRDefault="00BE326B" w:rsidP="00BE326B">
      <w:pPr>
        <w:pStyle w:val="Corpsdetexte"/>
        <w:numPr>
          <w:ilvl w:val="1"/>
          <w:numId w:val="23"/>
        </w:numPr>
        <w:spacing w:after="0"/>
      </w:pPr>
      <w:r>
        <w:t xml:space="preserve">Page </w:t>
      </w:r>
      <w:r>
        <w:t>connexion</w:t>
      </w:r>
      <w:r>
        <w:t xml:space="preserve"> </w:t>
      </w:r>
    </w:p>
    <w:p w:rsidR="00BE326B" w:rsidRDefault="00BE326B" w:rsidP="00805264">
      <w:pPr>
        <w:pStyle w:val="Corpsdetexte"/>
        <w:numPr>
          <w:ilvl w:val="2"/>
          <w:numId w:val="23"/>
        </w:numPr>
        <w:spacing w:after="0"/>
      </w:pPr>
      <w:r>
        <w:t>Permet à un utilisateur de se connecter</w:t>
      </w:r>
    </w:p>
    <w:p w:rsidR="00F16C52" w:rsidRDefault="00F16C52" w:rsidP="00F16C52">
      <w:pPr>
        <w:pStyle w:val="Corpsdetexte"/>
        <w:numPr>
          <w:ilvl w:val="1"/>
          <w:numId w:val="23"/>
        </w:numPr>
        <w:spacing w:after="0"/>
      </w:pPr>
      <w:r>
        <w:t>Page ajout d’un script</w:t>
      </w:r>
    </w:p>
    <w:p w:rsidR="00F16C52" w:rsidRDefault="00F16C52" w:rsidP="00F16C52">
      <w:pPr>
        <w:pStyle w:val="Corpsdetexte"/>
        <w:numPr>
          <w:ilvl w:val="2"/>
          <w:numId w:val="23"/>
        </w:numPr>
        <w:spacing w:after="0"/>
      </w:pPr>
      <w:r>
        <w:t>Permet à un utilisateur de partager un script</w:t>
      </w:r>
    </w:p>
    <w:p w:rsidR="00BE326B" w:rsidRDefault="00BE326B" w:rsidP="00BE326B">
      <w:pPr>
        <w:pStyle w:val="Corpsdetexte"/>
        <w:spacing w:after="0"/>
      </w:pPr>
    </w:p>
    <w:p w:rsidR="001D6D8C" w:rsidRDefault="001D6D8C" w:rsidP="001D6D8C">
      <w:pPr>
        <w:pStyle w:val="Titre2"/>
      </w:pPr>
      <w:r>
        <w:t>Si le temps le permet :</w:t>
      </w:r>
    </w:p>
    <w:p w:rsidR="001D6D8C" w:rsidRPr="001D6D8C" w:rsidRDefault="001D6D8C" w:rsidP="001D6D8C">
      <w:pPr>
        <w:pStyle w:val="Corpsdetexte"/>
      </w:pPr>
    </w:p>
    <w:p w:rsidR="00526986" w:rsidRDefault="00953ABC" w:rsidP="001A01CA">
      <w:pPr>
        <w:pStyle w:val="Corpsdetexte"/>
        <w:numPr>
          <w:ilvl w:val="0"/>
          <w:numId w:val="24"/>
        </w:numPr>
        <w:spacing w:after="0"/>
      </w:pPr>
      <w:r>
        <w:t>Permettre à un utilisateur connecté</w:t>
      </w:r>
      <w:r>
        <w:t xml:space="preserve"> de </w:t>
      </w:r>
      <w:r w:rsidR="00403880">
        <w:t>noter un script</w:t>
      </w:r>
    </w:p>
    <w:p w:rsidR="00676AD5" w:rsidRPr="00D27EDD" w:rsidRDefault="006B5007" w:rsidP="00AE1412">
      <w:pPr>
        <w:pStyle w:val="Corpsdetexte"/>
        <w:numPr>
          <w:ilvl w:val="0"/>
          <w:numId w:val="24"/>
        </w:numPr>
        <w:spacing w:after="0"/>
      </w:pPr>
      <w:r>
        <w:t xml:space="preserve">Permet </w:t>
      </w:r>
      <w:r w:rsidR="008A4358">
        <w:t xml:space="preserve">à un utilisateur connecté </w:t>
      </w:r>
      <w:r>
        <w:t xml:space="preserve">d’inscrire un commentaire (facultatif) </w:t>
      </w: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DD5460" w:rsidP="00DD5460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Script fonctionnel </w:t>
            </w:r>
          </w:p>
          <w:p w:rsidR="00DD5460" w:rsidRDefault="00DD5460" w:rsidP="00DD5460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Base de données</w:t>
            </w:r>
          </w:p>
          <w:p w:rsidR="00DD5460" w:rsidRDefault="00DD5460" w:rsidP="00DD5460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Site simple d’utilisation</w:t>
            </w:r>
          </w:p>
          <w:p w:rsidR="00DD5460" w:rsidRDefault="00484B6E" w:rsidP="00DD5460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Inscription et connexion</w:t>
            </w:r>
          </w:p>
          <w:p w:rsidR="00484B6E" w:rsidRDefault="00484B6E" w:rsidP="00DD5460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Ajout</w:t>
            </w:r>
          </w:p>
        </w:tc>
      </w:tr>
      <w:tr w:rsidR="00DD5460" w:rsidTr="00E42ABD">
        <w:trPr>
          <w:trHeight w:val="88"/>
          <w:jc w:val="center"/>
        </w:trPr>
        <w:tc>
          <w:tcPr>
            <w:tcW w:w="5000" w:type="pct"/>
          </w:tcPr>
          <w:p w:rsidR="00DD5460" w:rsidRDefault="00DD5460" w:rsidP="00DD5460">
            <w:pPr>
              <w:pStyle w:val="Corpsdetexte"/>
              <w:spacing w:after="0"/>
              <w:jc w:val="both"/>
            </w:pP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157" w:rsidRDefault="00FC2157">
      <w:r>
        <w:separator/>
      </w:r>
    </w:p>
  </w:endnote>
  <w:endnote w:type="continuationSeparator" w:id="0">
    <w:p w:rsidR="00FC2157" w:rsidRDefault="00FC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2FD" w:rsidRDefault="00D562F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CA0C8A">
            <w:rPr>
              <w:noProof/>
              <w:sz w:val="16"/>
              <w:szCs w:val="16"/>
            </w:rPr>
            <w:t>CdcDemoMot-Cheemata.docx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D562FD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D562FD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D562FD">
            <w:rPr>
              <w:sz w:val="16"/>
              <w:szCs w:val="16"/>
            </w:rPr>
            <w:t>30</w:t>
          </w:r>
          <w:r>
            <w:rPr>
              <w:sz w:val="16"/>
              <w:szCs w:val="16"/>
            </w:rPr>
            <w:t>.</w:t>
          </w:r>
          <w:r w:rsidR="00D562FD">
            <w:rPr>
              <w:sz w:val="16"/>
              <w:szCs w:val="16"/>
            </w:rPr>
            <w:t>05</w:t>
          </w:r>
          <w:r>
            <w:rPr>
              <w:sz w:val="16"/>
              <w:szCs w:val="16"/>
            </w:rPr>
            <w:t>.201</w:t>
          </w:r>
          <w:r w:rsidR="00D562FD">
            <w:rPr>
              <w:sz w:val="16"/>
              <w:szCs w:val="16"/>
            </w:rPr>
            <w:t>6</w:t>
          </w:r>
          <w:bookmarkStart w:id="0" w:name="_GoBack"/>
          <w:bookmarkEnd w:id="0"/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Default="00FC2157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1C8B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A12E2">
      <w:rPr>
        <w:rFonts w:cs="Arial"/>
        <w:noProof/>
        <w:snapToGrid w:val="0"/>
        <w:sz w:val="12"/>
      </w:rPr>
      <w:t>H:\DemoMot_2ND\CdcDemoMot-Cheemata.docx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6A12E2">
      <w:rPr>
        <w:rFonts w:cs="Arial"/>
        <w:noProof/>
        <w:snapToGrid w:val="0"/>
        <w:sz w:val="12"/>
      </w:rPr>
      <w:t>30/05/2016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6A12E2">
      <w:rPr>
        <w:rFonts w:cs="Arial"/>
        <w:noProof/>
        <w:snapToGrid w:val="0"/>
        <w:sz w:val="12"/>
      </w:rPr>
      <w:t>11:05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6A12E2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157" w:rsidRDefault="00FC2157">
      <w:r>
        <w:separator/>
      </w:r>
    </w:p>
  </w:footnote>
  <w:footnote w:type="continuationSeparator" w:id="0">
    <w:p w:rsidR="00FC2157" w:rsidRDefault="00FC2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2FD" w:rsidRDefault="00D562F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C14A3"/>
    <w:multiLevelType w:val="hybridMultilevel"/>
    <w:tmpl w:val="A82C1C02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B6CCF"/>
    <w:multiLevelType w:val="hybridMultilevel"/>
    <w:tmpl w:val="1624C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3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2"/>
  </w:num>
  <w:num w:numId="13">
    <w:abstractNumId w:val="15"/>
  </w:num>
  <w:num w:numId="14">
    <w:abstractNumId w:val="2"/>
  </w:num>
  <w:num w:numId="15">
    <w:abstractNumId w:val="11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57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52E1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77949"/>
    <w:rsid w:val="001854FF"/>
    <w:rsid w:val="00186359"/>
    <w:rsid w:val="00190DFE"/>
    <w:rsid w:val="00194BD3"/>
    <w:rsid w:val="00196B0A"/>
    <w:rsid w:val="001A01C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6D8C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471D"/>
    <w:rsid w:val="002F5FC3"/>
    <w:rsid w:val="00303796"/>
    <w:rsid w:val="003070C4"/>
    <w:rsid w:val="00312635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1B11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089"/>
    <w:rsid w:val="003F0D73"/>
    <w:rsid w:val="003F111A"/>
    <w:rsid w:val="003F39D6"/>
    <w:rsid w:val="003F5896"/>
    <w:rsid w:val="003F6AFA"/>
    <w:rsid w:val="003F6DE5"/>
    <w:rsid w:val="004029F3"/>
    <w:rsid w:val="00402FE3"/>
    <w:rsid w:val="00403880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4B6E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25C3"/>
    <w:rsid w:val="005234C3"/>
    <w:rsid w:val="00523F39"/>
    <w:rsid w:val="00526986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A5D00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24D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6AD5"/>
    <w:rsid w:val="00677237"/>
    <w:rsid w:val="00677B98"/>
    <w:rsid w:val="00684164"/>
    <w:rsid w:val="00691302"/>
    <w:rsid w:val="006936A9"/>
    <w:rsid w:val="0069794C"/>
    <w:rsid w:val="006A12E2"/>
    <w:rsid w:val="006A189D"/>
    <w:rsid w:val="006A1CD3"/>
    <w:rsid w:val="006A5737"/>
    <w:rsid w:val="006B1E6F"/>
    <w:rsid w:val="006B21EA"/>
    <w:rsid w:val="006B2D7C"/>
    <w:rsid w:val="006B5007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0D83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7A2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264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4358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3ABC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1065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7414B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5F6"/>
    <w:rsid w:val="00AD0CC8"/>
    <w:rsid w:val="00AD2324"/>
    <w:rsid w:val="00AE1412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326B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2610E"/>
    <w:rsid w:val="00C31C75"/>
    <w:rsid w:val="00C33E03"/>
    <w:rsid w:val="00C45DAE"/>
    <w:rsid w:val="00C4658F"/>
    <w:rsid w:val="00C635C1"/>
    <w:rsid w:val="00C6429F"/>
    <w:rsid w:val="00C80F1C"/>
    <w:rsid w:val="00CA0C8A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1589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562FD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5460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2ABD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1FB1"/>
    <w:rsid w:val="00F120F3"/>
    <w:rsid w:val="00F16ADB"/>
    <w:rsid w:val="00F16C52"/>
    <w:rsid w:val="00F20DCB"/>
    <w:rsid w:val="00F22FB7"/>
    <w:rsid w:val="00F2587D"/>
    <w:rsid w:val="00F319A3"/>
    <w:rsid w:val="00F40AC0"/>
    <w:rsid w:val="00F43042"/>
    <w:rsid w:val="00F43CAF"/>
    <w:rsid w:val="00F441BA"/>
    <w:rsid w:val="00F453D0"/>
    <w:rsid w:val="00F4556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461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2157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01BA7E3-843B-4A02-8F11-1D218B8B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A9296-45D1-403C-BDF8-AF0E7616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87</TotalTime>
  <Pages>2</Pages>
  <Words>396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Tamour Cheema</cp:lastModifiedBy>
  <cp:revision>33</cp:revision>
  <cp:lastPrinted>2016-05-30T08:57:00Z</cp:lastPrinted>
  <dcterms:created xsi:type="dcterms:W3CDTF">2016-05-30T07:16:00Z</dcterms:created>
  <dcterms:modified xsi:type="dcterms:W3CDTF">2016-05-30T09:08:00Z</dcterms:modified>
</cp:coreProperties>
</file>